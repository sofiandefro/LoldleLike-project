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C11" w:rsidRDefault="007D4B4D">
      <w:r>
        <w:t xml:space="preserve">insert </w:t>
      </w:r>
      <w:proofErr w:type="spellStart"/>
      <w:r>
        <w:t>into</w:t>
      </w:r>
      <w:proofErr w:type="spellEnd"/>
      <w:r>
        <w:t xml:space="preserve"> champion (</w:t>
      </w:r>
      <w:r w:rsidR="008F62CC">
        <w:t>ID_GENRE</w:t>
      </w:r>
      <w:proofErr w:type="gramStart"/>
      <w:r w:rsidR="008F62CC">
        <w:t>,ID</w:t>
      </w:r>
      <w:proofErr w:type="gramEnd"/>
      <w:r w:rsidR="008F62CC">
        <w:t>_RESSOURCE,</w:t>
      </w:r>
      <w:r>
        <w:t>NOM_CHAMPION,ANNEE,IMAGE) values ();</w:t>
      </w:r>
    </w:p>
    <w:p w:rsidR="007D4B4D" w:rsidRDefault="007D4B4D" w:rsidP="007D4B4D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espece</w:t>
      </w:r>
      <w:proofErr w:type="spellEnd"/>
      <w:r>
        <w:t xml:space="preserve"> (NOM_ESPECE</w:t>
      </w:r>
      <w:proofErr w:type="gramStart"/>
      <w:r>
        <w:t>,DESCRIPTION</w:t>
      </w:r>
      <w:proofErr w:type="gramEnd"/>
      <w:r>
        <w:t>_ESPECE) values ();</w:t>
      </w:r>
    </w:p>
    <w:p w:rsidR="008F62CC" w:rsidRDefault="008F62CC" w:rsidP="007D4B4D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emplacement (NOM_EMPLACEMENT) values ();</w:t>
      </w:r>
    </w:p>
    <w:p w:rsidR="007D4B4D" w:rsidRDefault="007D4B4D" w:rsidP="007D4B4D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competence</w:t>
      </w:r>
      <w:proofErr w:type="spellEnd"/>
      <w:r>
        <w:t xml:space="preserve"> (</w:t>
      </w:r>
      <w:r w:rsidR="008F62CC">
        <w:t>ID_CHAMPION</w:t>
      </w:r>
      <w:proofErr w:type="gramStart"/>
      <w:r w:rsidR="008F62CC">
        <w:t>,ID</w:t>
      </w:r>
      <w:proofErr w:type="gramEnd"/>
      <w:r w:rsidR="008F62CC">
        <w:t>_EMPLACEMENT ,</w:t>
      </w:r>
      <w:r>
        <w:t>NOM_COMPETENCE ,DESCRIPTION_COMPETENCE) values ();</w:t>
      </w:r>
    </w:p>
    <w:p w:rsidR="007D4B4D" w:rsidRDefault="007D4B4D" w:rsidP="007D4B4D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genre (GENRE) values ();</w:t>
      </w:r>
    </w:p>
    <w:p w:rsidR="007D4B4D" w:rsidRDefault="008F62CC" w:rsidP="007D4B4D">
      <w:r>
        <w:t xml:space="preserve">insert </w:t>
      </w:r>
      <w:proofErr w:type="spellStart"/>
      <w:r>
        <w:t>into</w:t>
      </w:r>
      <w:proofErr w:type="spellEnd"/>
      <w:r>
        <w:t xml:space="preserve"> ressource</w:t>
      </w:r>
      <w:r w:rsidR="007D4B4D">
        <w:t xml:space="preserve"> (N</w:t>
      </w:r>
      <w:r>
        <w:t>OM_RESSOURCE</w:t>
      </w:r>
      <w:proofErr w:type="gramStart"/>
      <w:r>
        <w:t>,DESCRIPTION</w:t>
      </w:r>
      <w:proofErr w:type="gramEnd"/>
      <w:r>
        <w:t>_RESSOURCE</w:t>
      </w:r>
      <w:r w:rsidR="007D4B4D">
        <w:t>) values ();</w:t>
      </w:r>
    </w:p>
    <w:p w:rsidR="008F62CC" w:rsidRDefault="008F62CC" w:rsidP="008F62CC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line (NOM_LINE) values ();</w:t>
      </w:r>
    </w:p>
    <w:p w:rsidR="008F62CC" w:rsidRDefault="008F62CC" w:rsidP="008F62CC">
      <w:r>
        <w:t xml:space="preserve">insert </w:t>
      </w:r>
      <w:proofErr w:type="spellStart"/>
      <w:r>
        <w:t>into</w:t>
      </w:r>
      <w:proofErr w:type="spellEnd"/>
      <w:r>
        <w:t xml:space="preserve"> skin (ID_CHAMPION</w:t>
      </w:r>
      <w:proofErr w:type="gramStart"/>
      <w:r>
        <w:t>,NOM</w:t>
      </w:r>
      <w:proofErr w:type="gramEnd"/>
      <w:r>
        <w:t>_SKIN,SPLASH) values ();</w:t>
      </w:r>
    </w:p>
    <w:p w:rsidR="008F62CC" w:rsidRDefault="008F62CC" w:rsidP="008F62C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lane</w:t>
      </w:r>
      <w:proofErr w:type="spellEnd"/>
      <w:r>
        <w:t xml:space="preserve"> (NOM_LANE</w:t>
      </w:r>
      <w:proofErr w:type="gramStart"/>
      <w:r>
        <w:t>,DESCRIPTION</w:t>
      </w:r>
      <w:proofErr w:type="gramEnd"/>
      <w:r>
        <w:t>_LANE) values ();</w:t>
      </w:r>
    </w:p>
    <w:p w:rsidR="008F62CC" w:rsidRDefault="008F62CC" w:rsidP="008F62CC">
      <w:proofErr w:type="gramStart"/>
      <w:r>
        <w:t>insert</w:t>
      </w:r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type_de_portee</w:t>
      </w:r>
      <w:proofErr w:type="spellEnd"/>
      <w:r>
        <w:t xml:space="preserve"> (TYPE_DE_PORTEE) values ();</w:t>
      </w:r>
    </w:p>
    <w:p w:rsidR="008F62CC" w:rsidRDefault="008F62CC" w:rsidP="008F62C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region</w:t>
      </w:r>
      <w:proofErr w:type="spellEnd"/>
      <w:r>
        <w:t xml:space="preserve"> (NOM_REGION</w:t>
      </w:r>
      <w:proofErr w:type="gramStart"/>
      <w:r>
        <w:t>,DESCRIPTION</w:t>
      </w:r>
      <w:proofErr w:type="gramEnd"/>
      <w:r>
        <w:t>_REGION) values ();</w:t>
      </w:r>
    </w:p>
    <w:p w:rsidR="008F62CC" w:rsidRDefault="008F62CC" w:rsidP="008F62CC">
      <w:r>
        <w:t xml:space="preserve">insert </w:t>
      </w:r>
      <w:proofErr w:type="spellStart"/>
      <w:r>
        <w:t>into</w:t>
      </w:r>
      <w:proofErr w:type="spellEnd"/>
      <w:r>
        <w:t xml:space="preserve"> citation (ID_CHAMPION</w:t>
      </w:r>
      <w:proofErr w:type="gramStart"/>
      <w:r>
        <w:t>,</w:t>
      </w:r>
      <w:r w:rsidR="00CF03CC">
        <w:t>CITATION</w:t>
      </w:r>
      <w:proofErr w:type="gramEnd"/>
      <w:r>
        <w:t>) values ();</w:t>
      </w:r>
    </w:p>
    <w:p w:rsidR="00CF03CC" w:rsidRDefault="00CF03CC" w:rsidP="00CF03CC">
      <w:r>
        <w:t xml:space="preserve">insert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role</w:t>
      </w:r>
      <w:proofErr w:type="spellEnd"/>
      <w:r>
        <w:t xml:space="preserve"> (NOM_ROLE</w:t>
      </w:r>
      <w:proofErr w:type="gramStart"/>
      <w:r>
        <w:t>,DESCRIPTION</w:t>
      </w:r>
      <w:proofErr w:type="gramEnd"/>
      <w:r>
        <w:t>_ROLE) values ();</w:t>
      </w:r>
    </w:p>
    <w:p w:rsidR="007D4B4D" w:rsidRDefault="007D4B4D" w:rsidP="007D4B4D"/>
    <w:p w:rsidR="007D4B4D" w:rsidRDefault="007D4B4D"/>
    <w:p w:rsidR="00EC71F6" w:rsidRDefault="005250A2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3D698318" wp14:editId="13D700DE">
            <wp:extent cx="5760720" cy="2493903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F6" w:rsidRDefault="00EC71F6"/>
    <w:p w:rsidR="00EC71F6" w:rsidRDefault="00EC71F6">
      <w:r>
        <w:rPr>
          <w:noProof/>
          <w:lang w:eastAsia="fr-FR"/>
        </w:rPr>
        <w:drawing>
          <wp:inline distT="0" distB="0" distL="0" distR="0" wp14:anchorId="759227CC" wp14:editId="3DCEBE4B">
            <wp:extent cx="4743450" cy="790575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1F6" w:rsidRDefault="00EC71F6"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118A041B" wp14:editId="1A81A02F">
            <wp:extent cx="5760720" cy="13529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C71F6" w:rsidRDefault="00EC71F6"/>
    <w:p w:rsidR="00EC71F6" w:rsidRDefault="00EC71F6"/>
    <w:p w:rsidR="00EC71F6" w:rsidRDefault="00EC71F6"/>
    <w:p w:rsidR="00EC71F6" w:rsidRDefault="00EC71F6">
      <w:r>
        <w:br/>
      </w:r>
    </w:p>
    <w:p w:rsidR="005250A2" w:rsidRDefault="005250A2">
      <w:r>
        <w:rPr>
          <w:noProof/>
          <w:lang w:eastAsia="fr-FR"/>
        </w:rPr>
        <w:drawing>
          <wp:inline distT="0" distB="0" distL="0" distR="0" wp14:anchorId="66ECA138" wp14:editId="1FBF30C1">
            <wp:extent cx="5760720" cy="1750999"/>
            <wp:effectExtent l="0" t="0" r="0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5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4D"/>
    <w:rsid w:val="005250A2"/>
    <w:rsid w:val="007D4B4D"/>
    <w:rsid w:val="008F62CC"/>
    <w:rsid w:val="00AB7C11"/>
    <w:rsid w:val="00CF03CC"/>
    <w:rsid w:val="00E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50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250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250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F4A0333E</Template>
  <TotalTime>1</TotalTime>
  <Pages>2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njudic</dc:creator>
  <cp:lastModifiedBy>llopvet</cp:lastModifiedBy>
  <cp:revision>2</cp:revision>
  <dcterms:created xsi:type="dcterms:W3CDTF">2024-03-12T09:24:00Z</dcterms:created>
  <dcterms:modified xsi:type="dcterms:W3CDTF">2024-03-12T09:24:00Z</dcterms:modified>
</cp:coreProperties>
</file>